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:rsidTr="00FB65B8">
        <w:tc>
          <w:tcPr>
            <w:tcW w:w="5395" w:type="dxa"/>
          </w:tcPr>
          <w:p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:rsidR="00A81248" w:rsidRPr="003A798E" w:rsidRDefault="00A81248" w:rsidP="00A81248">
            <w:pPr>
              <w:pStyle w:val="GraphicAnchor"/>
            </w:pPr>
          </w:p>
        </w:tc>
      </w:tr>
      <w:tr w:rsidR="00A81248" w:rsidRPr="003A798E" w:rsidTr="00FB65B8">
        <w:trPr>
          <w:trHeight w:val="2719"/>
        </w:trPr>
        <w:tc>
          <w:tcPr>
            <w:tcW w:w="5395" w:type="dxa"/>
          </w:tcPr>
          <w:p w:rsidR="00A81248" w:rsidRPr="003A798E" w:rsidRDefault="00A81248" w:rsidP="00C66528">
            <w:pPr>
              <w:pStyle w:val="Heading1"/>
            </w:pPr>
          </w:p>
        </w:tc>
        <w:tc>
          <w:tcPr>
            <w:tcW w:w="5395" w:type="dxa"/>
          </w:tcPr>
          <w:p w:rsidR="00A81248" w:rsidRPr="003A798E" w:rsidRDefault="00A81248"/>
        </w:tc>
      </w:tr>
      <w:tr w:rsidR="00A81248" w:rsidRPr="003A798E" w:rsidTr="00FB65B8">
        <w:trPr>
          <w:trHeight w:val="8059"/>
        </w:trPr>
        <w:tc>
          <w:tcPr>
            <w:tcW w:w="5395" w:type="dxa"/>
          </w:tcPr>
          <w:p w:rsidR="00A81248" w:rsidRPr="003A798E" w:rsidRDefault="00A81248"/>
        </w:tc>
        <w:tc>
          <w:tcPr>
            <w:tcW w:w="5395" w:type="dxa"/>
          </w:tcPr>
          <w:p w:rsidR="00A81248" w:rsidRPr="003A798E" w:rsidRDefault="00A81248"/>
        </w:tc>
      </w:tr>
      <w:tr w:rsidR="00A81248" w:rsidRPr="003A798E" w:rsidTr="00FB65B8">
        <w:trPr>
          <w:trHeight w:val="1299"/>
        </w:trPr>
        <w:tc>
          <w:tcPr>
            <w:tcW w:w="5395" w:type="dxa"/>
          </w:tcPr>
          <w:p w:rsidR="00A81248" w:rsidRPr="003A798E" w:rsidRDefault="00A81248"/>
        </w:tc>
        <w:tc>
          <w:tcPr>
            <w:tcW w:w="5395" w:type="dxa"/>
          </w:tcPr>
          <w:p w:rsidR="00A81248" w:rsidRPr="000E4CFB" w:rsidRDefault="00A05890" w:rsidP="00A81248">
            <w:pPr>
              <w:pStyle w:val="Heading2"/>
              <w:rPr>
                <w:sz w:val="32"/>
                <w:szCs w:val="20"/>
              </w:rPr>
            </w:pPr>
            <w:r w:rsidRPr="000E4CFB">
              <w:rPr>
                <w:sz w:val="32"/>
                <w:szCs w:val="20"/>
              </w:rPr>
              <w:t>20-12-2022</w:t>
            </w:r>
          </w:p>
          <w:p w:rsidR="00A81248" w:rsidRPr="00135E88" w:rsidRDefault="00135E88" w:rsidP="00C66528">
            <w:pPr>
              <w:pStyle w:val="Heading2"/>
              <w:rPr>
                <w:b/>
                <w:bCs/>
                <w:sz w:val="32"/>
                <w:szCs w:val="20"/>
              </w:rPr>
            </w:pPr>
            <w:r>
              <w:rPr>
                <w:b/>
                <w:bCs/>
                <w:sz w:val="32"/>
                <w:szCs w:val="20"/>
              </w:rPr>
              <w:t xml:space="preserve">Project Report - </w:t>
            </w:r>
            <w:r w:rsidR="00A05890" w:rsidRPr="00135E88">
              <w:rPr>
                <w:b/>
                <w:bCs/>
                <w:sz w:val="32"/>
                <w:szCs w:val="20"/>
              </w:rPr>
              <w:t>Real Time Analytics</w:t>
            </w:r>
          </w:p>
          <w:p w:rsidR="00A05890" w:rsidRPr="000E4CFB" w:rsidRDefault="00A05890" w:rsidP="00A05890">
            <w:pPr>
              <w:rPr>
                <w:rFonts w:eastAsiaTheme="majorEastAsia" w:cstheme="majorBidi"/>
                <w:i/>
                <w:color w:val="009095" w:themeColor="accent2" w:themeShade="BF"/>
                <w:sz w:val="32"/>
                <w:szCs w:val="20"/>
              </w:rPr>
            </w:pPr>
            <w:r w:rsidRPr="000E4CFB">
              <w:rPr>
                <w:rFonts w:eastAsiaTheme="majorEastAsia" w:cstheme="majorBidi"/>
                <w:i/>
                <w:color w:val="009095" w:themeColor="accent2" w:themeShade="BF"/>
                <w:sz w:val="32"/>
                <w:szCs w:val="20"/>
              </w:rPr>
              <w:t>Jathin Krishnan (117463)</w:t>
            </w:r>
          </w:p>
        </w:tc>
      </w:tr>
      <w:tr w:rsidR="00A81248" w:rsidRPr="003A798E" w:rsidTr="00FB65B8">
        <w:trPr>
          <w:trHeight w:val="1402"/>
        </w:trPr>
        <w:tc>
          <w:tcPr>
            <w:tcW w:w="5395" w:type="dxa"/>
          </w:tcPr>
          <w:p w:rsidR="00A81248" w:rsidRPr="003A798E" w:rsidRDefault="00A81248"/>
        </w:tc>
        <w:tc>
          <w:tcPr>
            <w:tcW w:w="5395" w:type="dxa"/>
          </w:tcPr>
          <w:p w:rsidR="00A05890" w:rsidRPr="000E4CFB" w:rsidRDefault="000E4CFB" w:rsidP="00A05890">
            <w:pPr>
              <w:pStyle w:val="Heading2"/>
              <w:rPr>
                <w:sz w:val="32"/>
                <w:szCs w:val="20"/>
              </w:rPr>
            </w:pPr>
            <w:r>
              <w:rPr>
                <w:sz w:val="32"/>
                <w:szCs w:val="20"/>
              </w:rPr>
              <w:t xml:space="preserve">Guided by Prof </w:t>
            </w:r>
            <w:r w:rsidR="00A05890" w:rsidRPr="000E4CFB">
              <w:rPr>
                <w:sz w:val="32"/>
                <w:szCs w:val="20"/>
              </w:rPr>
              <w:t>Sebastian Zając</w:t>
            </w:r>
          </w:p>
          <w:p w:rsidR="00A05890" w:rsidRPr="000E4CFB" w:rsidRDefault="00A05890" w:rsidP="00A05890">
            <w:pPr>
              <w:pStyle w:val="Heading2"/>
              <w:rPr>
                <w:sz w:val="32"/>
                <w:szCs w:val="20"/>
              </w:rPr>
            </w:pPr>
          </w:p>
          <w:p w:rsidR="00A05890" w:rsidRPr="000E4CFB" w:rsidRDefault="00A05890" w:rsidP="00A05890">
            <w:pPr>
              <w:pStyle w:val="Heading2"/>
              <w:rPr>
                <w:sz w:val="32"/>
                <w:szCs w:val="20"/>
              </w:rPr>
            </w:pPr>
          </w:p>
        </w:tc>
      </w:tr>
    </w:tbl>
    <w:p w:rsidR="000C4ED1" w:rsidRPr="003A798E" w:rsidRDefault="006F508F">
      <w:r w:rsidRPr="003A798E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87179B4" wp14:editId="2D75FEA3">
                <wp:simplePos x="0" y="0"/>
                <wp:positionH relativeFrom="margin">
                  <wp:posOffset>-460375</wp:posOffset>
                </wp:positionH>
                <wp:positionV relativeFrom="page">
                  <wp:posOffset>13970</wp:posOffset>
                </wp:positionV>
                <wp:extent cx="7772400" cy="10054800"/>
                <wp:effectExtent l="0" t="0" r="0" b="381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48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E35BDA" id="Group 1" o:spid="_x0000_s1026" alt="&quot;&quot;" style="position:absolute;margin-left:-36.25pt;margin-top:1.1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4912"/>
        <w:gridCol w:w="4912"/>
        <w:gridCol w:w="421"/>
      </w:tblGrid>
      <w:tr w:rsidR="001205A1" w:rsidRPr="003A798E" w:rsidTr="00A24793">
        <w:trPr>
          <w:trHeight w:val="441"/>
        </w:trPr>
        <w:tc>
          <w:tcPr>
            <w:tcW w:w="421" w:type="dxa"/>
            <w:shd w:val="clear" w:color="auto" w:fill="EDF0F4" w:themeFill="accent3"/>
          </w:tcPr>
          <w:p w:rsidR="00A81248" w:rsidRPr="003A798E" w:rsidRDefault="00A81248"/>
        </w:tc>
        <w:tc>
          <w:tcPr>
            <w:tcW w:w="4912" w:type="dxa"/>
            <w:shd w:val="clear" w:color="auto" w:fill="EDF0F4" w:themeFill="accent3"/>
          </w:tcPr>
          <w:p w:rsidR="00A81248" w:rsidRPr="003A798E" w:rsidRDefault="00A81248"/>
        </w:tc>
        <w:tc>
          <w:tcPr>
            <w:tcW w:w="4912" w:type="dxa"/>
            <w:shd w:val="clear" w:color="auto" w:fill="EDF0F4" w:themeFill="accent3"/>
          </w:tcPr>
          <w:p w:rsidR="00A81248" w:rsidRPr="003A798E" w:rsidRDefault="00A81248"/>
        </w:tc>
        <w:tc>
          <w:tcPr>
            <w:tcW w:w="421" w:type="dxa"/>
            <w:shd w:val="clear" w:color="auto" w:fill="EDF0F4" w:themeFill="accent3"/>
          </w:tcPr>
          <w:p w:rsidR="00A81248" w:rsidRPr="003A798E" w:rsidRDefault="00A81248"/>
        </w:tc>
      </w:tr>
      <w:tr w:rsidR="001205A1" w:rsidRPr="003A798E" w:rsidTr="00A24793">
        <w:trPr>
          <w:trHeight w:val="4599"/>
        </w:trPr>
        <w:tc>
          <w:tcPr>
            <w:tcW w:w="421" w:type="dxa"/>
            <w:shd w:val="clear" w:color="auto" w:fill="EDF0F4" w:themeFill="accent3"/>
          </w:tcPr>
          <w:p w:rsidR="001205A1" w:rsidRPr="003A798E" w:rsidRDefault="001205A1"/>
        </w:tc>
        <w:tc>
          <w:tcPr>
            <w:tcW w:w="9824" w:type="dxa"/>
            <w:gridSpan w:val="2"/>
            <w:shd w:val="clear" w:color="auto" w:fill="EDF0F4" w:themeFill="accent3"/>
          </w:tcPr>
          <w:p w:rsidR="00135E88" w:rsidRDefault="00135E88" w:rsidP="001205A1">
            <w:pPr>
              <w:pStyle w:val="Heading3"/>
            </w:pPr>
            <w:r>
              <w:t>AIM</w:t>
            </w:r>
          </w:p>
          <w:p w:rsidR="00135E88" w:rsidRDefault="00A03FB1" w:rsidP="00135E88">
            <w:r>
              <w:t>To create a model and host the model on an app to predict the chance of cancer based on lifestyle data</w:t>
            </w:r>
          </w:p>
          <w:p w:rsidR="00A03FB1" w:rsidRPr="00135E88" w:rsidRDefault="00A03FB1" w:rsidP="00135E88"/>
          <w:p w:rsidR="001205A1" w:rsidRPr="003A798E" w:rsidRDefault="00A05890" w:rsidP="001205A1">
            <w:pPr>
              <w:pStyle w:val="Heading3"/>
            </w:pPr>
            <w:r>
              <w:t>DATASET</w:t>
            </w:r>
          </w:p>
          <w:p w:rsidR="001205A1" w:rsidRPr="003A798E" w:rsidRDefault="001205A1" w:rsidP="001205A1">
            <w:pPr>
              <w:pStyle w:val="Heading4"/>
            </w:pPr>
          </w:p>
          <w:p w:rsidR="001205A1" w:rsidRPr="00FD0FC8" w:rsidRDefault="00A03FB1" w:rsidP="00A05890">
            <w:pPr>
              <w:pStyle w:val="Heading4"/>
              <w:rPr>
                <w:rFonts w:cs="Arial"/>
                <w:sz w:val="21"/>
                <w:szCs w:val="21"/>
                <w:shd w:val="clear" w:color="auto" w:fill="FFFFFF"/>
              </w:rPr>
            </w:pPr>
            <w:r>
              <w:rPr>
                <w:rFonts w:eastAsiaTheme="minorHAnsi" w:cstheme="minorBidi"/>
                <w:i w:val="0"/>
                <w:iCs w:val="0"/>
                <w:color w:val="auto"/>
                <w:sz w:val="24"/>
              </w:rPr>
              <w:t>Data used for creating model</w:t>
            </w:r>
            <w:r w:rsidR="00A05890" w:rsidRPr="00FD0FC8">
              <w:rPr>
                <w:rFonts w:eastAsiaTheme="minorHAnsi" w:cstheme="minorBidi"/>
                <w:i w:val="0"/>
                <w:iCs w:val="0"/>
                <w:color w:val="auto"/>
                <w:sz w:val="24"/>
              </w:rPr>
              <w:t xml:space="preserve"> comes from</w:t>
            </w:r>
            <w:r w:rsidR="00A05890" w:rsidRPr="00FD0FC8">
              <w:rPr>
                <w:rFonts w:cs="Arial"/>
                <w:sz w:val="21"/>
                <w:szCs w:val="21"/>
                <w:shd w:val="clear" w:color="auto" w:fill="FFFFFF"/>
              </w:rPr>
              <w:t> </w:t>
            </w:r>
            <w:hyperlink r:id="rId8" w:history="1">
              <w:r w:rsidR="00FD0FC8" w:rsidRPr="00FD0FC8">
                <w:rPr>
                  <w:rStyle w:val="Hyperlink"/>
                  <w:rFonts w:cs="Arial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https://data.world/cancerdatahp/lung-cancer-</w:t>
              </w:r>
              <w:r w:rsidR="00FD0FC8" w:rsidRPr="00FD0FC8">
                <w:rPr>
                  <w:rStyle w:val="Hyperlink"/>
                  <w:rFonts w:cs="Arial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data/workspace/file?filename=cancer+patient+level%20data+sets.xlsx</w:t>
              </w:r>
            </w:hyperlink>
            <w:r w:rsidR="00A05890" w:rsidRPr="00FD0FC8">
              <w:rPr>
                <w:rFonts w:cs="Arial"/>
                <w:sz w:val="21"/>
                <w:szCs w:val="21"/>
                <w:shd w:val="clear" w:color="auto" w:fill="FFFFFF"/>
              </w:rPr>
              <w:t>.</w:t>
            </w:r>
          </w:p>
          <w:p w:rsidR="00A05890" w:rsidRDefault="00A05890" w:rsidP="00A05890"/>
          <w:p w:rsidR="00A05890" w:rsidRDefault="00A05890" w:rsidP="00A05890">
            <w:r>
              <w:t>Context</w:t>
            </w:r>
          </w:p>
          <w:p w:rsidR="00A05890" w:rsidRDefault="00A05890" w:rsidP="00A05890">
            <w:r>
              <w:t xml:space="preserve">Many people's lives are cut short due to cancer. However, </w:t>
            </w:r>
            <w:r w:rsidR="00A03FB1">
              <w:t>with</w:t>
            </w:r>
            <w:r>
              <w:t xml:space="preserve"> big data we are able to combat this malicious disease</w:t>
            </w:r>
            <w:r w:rsidR="00A03FB1">
              <w:t xml:space="preserve"> through data driven predictions</w:t>
            </w:r>
            <w:r>
              <w:t>.</w:t>
            </w:r>
          </w:p>
          <w:p w:rsidR="00A05890" w:rsidRDefault="00A05890" w:rsidP="00A05890"/>
          <w:p w:rsidR="00A05890" w:rsidRDefault="00A05890" w:rsidP="00A05890">
            <w:r>
              <w:t>Content</w:t>
            </w:r>
          </w:p>
          <w:p w:rsidR="00A05890" w:rsidRPr="00A05890" w:rsidRDefault="00A05890" w:rsidP="00A05890">
            <w:r>
              <w:t xml:space="preserve">In this dataset </w:t>
            </w:r>
            <w:r w:rsidR="00135E88">
              <w:t>we</w:t>
            </w:r>
            <w:r>
              <w:t xml:space="preserve"> will find info about hundreds of cancer patients about their lifestyles.</w:t>
            </w:r>
          </w:p>
        </w:tc>
        <w:tc>
          <w:tcPr>
            <w:tcW w:w="421" w:type="dxa"/>
            <w:shd w:val="clear" w:color="auto" w:fill="EDF0F4" w:themeFill="accent3"/>
          </w:tcPr>
          <w:p w:rsidR="001205A1" w:rsidRPr="003A798E" w:rsidRDefault="001205A1"/>
        </w:tc>
      </w:tr>
      <w:tr w:rsidR="001205A1" w:rsidRPr="003A798E" w:rsidTr="00A24793">
        <w:trPr>
          <w:trHeight w:val="8100"/>
        </w:trPr>
        <w:tc>
          <w:tcPr>
            <w:tcW w:w="421" w:type="dxa"/>
            <w:shd w:val="clear" w:color="auto" w:fill="EDF0F4" w:themeFill="accent3"/>
          </w:tcPr>
          <w:p w:rsidR="00A81248" w:rsidRPr="003A798E" w:rsidRDefault="00A81248"/>
        </w:tc>
        <w:tc>
          <w:tcPr>
            <w:tcW w:w="4912" w:type="dxa"/>
            <w:shd w:val="clear" w:color="auto" w:fill="EDF0F4" w:themeFill="accent3"/>
          </w:tcPr>
          <w:p w:rsidR="001205A1" w:rsidRDefault="000E4CFB" w:rsidP="000E4CFB">
            <w:pPr>
              <w:pStyle w:val="Text"/>
            </w:pPr>
            <w:r>
              <w:t>Following Columns were taken from the dataset in order to create a model</w:t>
            </w:r>
          </w:p>
          <w:p w:rsidR="000E4CFB" w:rsidRDefault="000E4CFB" w:rsidP="000E4CFB">
            <w:pPr>
              <w:pStyle w:val="Text"/>
              <w:numPr>
                <w:ilvl w:val="0"/>
                <w:numId w:val="1"/>
              </w:numPr>
            </w:pPr>
            <w:r>
              <w:t xml:space="preserve">Age </w:t>
            </w:r>
          </w:p>
          <w:p w:rsidR="000E4CFB" w:rsidRDefault="000E4CFB" w:rsidP="000E4CFB">
            <w:pPr>
              <w:pStyle w:val="Text"/>
              <w:numPr>
                <w:ilvl w:val="0"/>
                <w:numId w:val="1"/>
              </w:numPr>
            </w:pPr>
            <w:r>
              <w:t>Dry Cough.</w:t>
            </w:r>
          </w:p>
          <w:p w:rsidR="000E4CFB" w:rsidRDefault="000E4CFB" w:rsidP="000E4CFB">
            <w:pPr>
              <w:pStyle w:val="Text"/>
              <w:numPr>
                <w:ilvl w:val="0"/>
                <w:numId w:val="1"/>
              </w:numPr>
            </w:pPr>
            <w:r>
              <w:t>Smoking.</w:t>
            </w:r>
          </w:p>
          <w:p w:rsidR="000E4CFB" w:rsidRDefault="000E4CFB" w:rsidP="000E4CFB">
            <w:pPr>
              <w:pStyle w:val="Text"/>
              <w:numPr>
                <w:ilvl w:val="0"/>
                <w:numId w:val="1"/>
              </w:numPr>
            </w:pPr>
            <w:r>
              <w:t>Balanced Diet</w:t>
            </w:r>
          </w:p>
          <w:p w:rsidR="000E4CFB" w:rsidRDefault="000E4CFB" w:rsidP="000E4CFB">
            <w:pPr>
              <w:pStyle w:val="Text"/>
              <w:numPr>
                <w:ilvl w:val="0"/>
                <w:numId w:val="1"/>
              </w:numPr>
            </w:pPr>
            <w:r>
              <w:t>Alcohol</w:t>
            </w:r>
          </w:p>
          <w:p w:rsidR="000E4CFB" w:rsidRDefault="000E4CFB" w:rsidP="000E4CFB">
            <w:pPr>
              <w:pStyle w:val="Text"/>
              <w:numPr>
                <w:ilvl w:val="0"/>
                <w:numId w:val="1"/>
              </w:numPr>
            </w:pPr>
            <w:r>
              <w:t>Obesity</w:t>
            </w:r>
          </w:p>
          <w:p w:rsidR="000E4CFB" w:rsidRPr="003A798E" w:rsidRDefault="000E4CFB" w:rsidP="000E4CFB">
            <w:pPr>
              <w:pStyle w:val="Text"/>
              <w:numPr>
                <w:ilvl w:val="0"/>
                <w:numId w:val="1"/>
              </w:numPr>
            </w:pPr>
            <w:r>
              <w:t>Cancer Outcome</w:t>
            </w:r>
          </w:p>
        </w:tc>
        <w:tc>
          <w:tcPr>
            <w:tcW w:w="4912" w:type="dxa"/>
            <w:shd w:val="clear" w:color="auto" w:fill="EDF0F4" w:themeFill="accent3"/>
          </w:tcPr>
          <w:p w:rsidR="00A81248" w:rsidRPr="003A798E" w:rsidRDefault="00135E88" w:rsidP="00A24793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6129935" wp14:editId="7CD9B922">
                  <wp:extent cx="3088291" cy="1463040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537" cy="146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" w:type="dxa"/>
            <w:shd w:val="clear" w:color="auto" w:fill="EDF0F4" w:themeFill="accent3"/>
          </w:tcPr>
          <w:p w:rsidR="00A81248" w:rsidRPr="003A798E" w:rsidRDefault="00A81248"/>
        </w:tc>
      </w:tr>
    </w:tbl>
    <w:p w:rsidR="00FB65B8" w:rsidRPr="003A798E" w:rsidRDefault="00FB65B8" w:rsidP="00A24793"/>
    <w:p w:rsidR="00A24793" w:rsidRPr="003A798E" w:rsidRDefault="00A24793" w:rsidP="00A24793"/>
    <w:tbl>
      <w:tblPr>
        <w:tblStyle w:val="TableGrid"/>
        <w:tblW w:w="10773" w:type="dxa"/>
        <w:tblLayout w:type="fixed"/>
        <w:tblLook w:val="0600" w:firstRow="0" w:lastRow="0" w:firstColumn="0" w:lastColumn="0" w:noHBand="1" w:noVBand="1"/>
      </w:tblPr>
      <w:tblGrid>
        <w:gridCol w:w="426"/>
        <w:gridCol w:w="4961"/>
        <w:gridCol w:w="4961"/>
        <w:gridCol w:w="425"/>
      </w:tblGrid>
      <w:tr w:rsidR="00A24793" w:rsidRPr="003A798E" w:rsidTr="00FD0FC8">
        <w:trPr>
          <w:trHeight w:val="547"/>
        </w:trPr>
        <w:tc>
          <w:tcPr>
            <w:tcW w:w="426" w:type="dxa"/>
          </w:tcPr>
          <w:p w:rsidR="00A24793" w:rsidRPr="003A798E" w:rsidRDefault="00A24793" w:rsidP="00A24793"/>
        </w:tc>
        <w:tc>
          <w:tcPr>
            <w:tcW w:w="4961" w:type="dxa"/>
          </w:tcPr>
          <w:p w:rsidR="00A24793" w:rsidRPr="003A798E" w:rsidRDefault="00A24793" w:rsidP="00A24793"/>
        </w:tc>
        <w:tc>
          <w:tcPr>
            <w:tcW w:w="4961" w:type="dxa"/>
          </w:tcPr>
          <w:p w:rsidR="00A24793" w:rsidRPr="003A798E" w:rsidRDefault="00A24793" w:rsidP="00A24793"/>
        </w:tc>
        <w:tc>
          <w:tcPr>
            <w:tcW w:w="425" w:type="dxa"/>
          </w:tcPr>
          <w:p w:rsidR="00A24793" w:rsidRPr="003A798E" w:rsidRDefault="00A24793" w:rsidP="00A24793"/>
        </w:tc>
      </w:tr>
      <w:tr w:rsidR="0031055C" w:rsidRPr="003A798E" w:rsidTr="00FD0FC8">
        <w:trPr>
          <w:trHeight w:val="2840"/>
        </w:trPr>
        <w:tc>
          <w:tcPr>
            <w:tcW w:w="426" w:type="dxa"/>
          </w:tcPr>
          <w:p w:rsidR="0031055C" w:rsidRPr="003A798E" w:rsidRDefault="0031055C" w:rsidP="00D6375E"/>
        </w:tc>
        <w:tc>
          <w:tcPr>
            <w:tcW w:w="4961" w:type="dxa"/>
          </w:tcPr>
          <w:p w:rsidR="0031055C" w:rsidRPr="003A798E" w:rsidRDefault="000E4CFB" w:rsidP="00FC49AE">
            <w:pPr>
              <w:pStyle w:val="Heading5"/>
            </w:pPr>
            <w:r>
              <w:t>Approach</w:t>
            </w:r>
          </w:p>
        </w:tc>
        <w:tc>
          <w:tcPr>
            <w:tcW w:w="4961" w:type="dxa"/>
          </w:tcPr>
          <w:p w:rsidR="0031055C" w:rsidRDefault="00E339D5" w:rsidP="000E4CFB">
            <w:pPr>
              <w:pStyle w:val="Text"/>
              <w:numPr>
                <w:ilvl w:val="0"/>
                <w:numId w:val="2"/>
              </w:numPr>
            </w:pPr>
            <w:r>
              <w:t xml:space="preserve">Load and </w:t>
            </w:r>
            <w:r w:rsidR="000E4CFB">
              <w:t>Check data</w:t>
            </w:r>
          </w:p>
          <w:p w:rsidR="000E4CFB" w:rsidRDefault="000E4CFB" w:rsidP="000E4CFB">
            <w:pPr>
              <w:pStyle w:val="Text"/>
              <w:numPr>
                <w:ilvl w:val="0"/>
                <w:numId w:val="2"/>
              </w:numPr>
            </w:pPr>
            <w:r>
              <w:t>Create multiple models</w:t>
            </w:r>
          </w:p>
          <w:p w:rsidR="000E4CFB" w:rsidRDefault="000E4CFB" w:rsidP="000E4CFB">
            <w:pPr>
              <w:pStyle w:val="Text"/>
              <w:numPr>
                <w:ilvl w:val="0"/>
                <w:numId w:val="2"/>
              </w:numPr>
            </w:pPr>
            <w:r>
              <w:t>Select the best model</w:t>
            </w:r>
          </w:p>
          <w:p w:rsidR="000E4CFB" w:rsidRDefault="00ED4819" w:rsidP="000E4CFB">
            <w:pPr>
              <w:pStyle w:val="Text"/>
              <w:numPr>
                <w:ilvl w:val="0"/>
                <w:numId w:val="2"/>
              </w:numPr>
            </w:pPr>
            <w:r>
              <w:t>Create an App and host it on local server</w:t>
            </w:r>
          </w:p>
          <w:p w:rsidR="00FD0FC8" w:rsidRPr="003A798E" w:rsidRDefault="00ED4819" w:rsidP="00FD0FC8">
            <w:pPr>
              <w:pStyle w:val="Text"/>
              <w:numPr>
                <w:ilvl w:val="0"/>
                <w:numId w:val="2"/>
              </w:numPr>
            </w:pPr>
            <w:r>
              <w:t>Allow user to input and let the model make the predictions for the new data</w:t>
            </w:r>
          </w:p>
        </w:tc>
        <w:tc>
          <w:tcPr>
            <w:tcW w:w="425" w:type="dxa"/>
          </w:tcPr>
          <w:p w:rsidR="0031055C" w:rsidRPr="003A798E" w:rsidRDefault="0031055C" w:rsidP="00D6375E"/>
        </w:tc>
      </w:tr>
      <w:tr w:rsidR="0031055C" w:rsidRPr="003A798E" w:rsidTr="00FD0FC8">
        <w:trPr>
          <w:trHeight w:val="3459"/>
        </w:trPr>
        <w:tc>
          <w:tcPr>
            <w:tcW w:w="426" w:type="dxa"/>
          </w:tcPr>
          <w:p w:rsidR="0031055C" w:rsidRPr="003A798E" w:rsidRDefault="0031055C" w:rsidP="00D6375E"/>
        </w:tc>
        <w:tc>
          <w:tcPr>
            <w:tcW w:w="9922" w:type="dxa"/>
            <w:gridSpan w:val="2"/>
          </w:tcPr>
          <w:p w:rsidR="0031055C" w:rsidRPr="003A798E" w:rsidRDefault="00835863" w:rsidP="00A24793">
            <w:pPr>
              <w:pStyle w:val="Heading3"/>
              <w:rPr>
                <w:rStyle w:val="Emphasis"/>
              </w:rPr>
            </w:pPr>
            <w:r>
              <w:rPr>
                <w:rStyle w:val="Emphasis"/>
              </w:rPr>
              <w:t xml:space="preserve">Code: </w:t>
            </w:r>
            <w:r w:rsidRPr="00FD0FC8">
              <w:rPr>
                <w:rStyle w:val="Emphasis"/>
                <w:i/>
                <w:iCs w:val="0"/>
              </w:rPr>
              <w:t>Cancer_prediction_Model.py</w:t>
            </w:r>
          </w:p>
          <w:p w:rsidR="0031055C" w:rsidRPr="003A798E" w:rsidRDefault="0031055C" w:rsidP="00A24793">
            <w:pPr>
              <w:pStyle w:val="Text"/>
            </w:pPr>
          </w:p>
          <w:p w:rsidR="0031055C" w:rsidRDefault="00835863" w:rsidP="00A24793">
            <w:pPr>
              <w:pStyle w:val="Text"/>
            </w:pPr>
            <w:r>
              <w:t xml:space="preserve">Intention of this file is </w:t>
            </w:r>
          </w:p>
          <w:p w:rsidR="00835863" w:rsidRDefault="00835863" w:rsidP="00835863">
            <w:pPr>
              <w:pStyle w:val="Text"/>
              <w:numPr>
                <w:ilvl w:val="0"/>
                <w:numId w:val="3"/>
              </w:numPr>
            </w:pPr>
            <w:r>
              <w:t>Load the data from Cancer.csv</w:t>
            </w:r>
          </w:p>
          <w:p w:rsidR="00835863" w:rsidRDefault="00835863" w:rsidP="00835863">
            <w:pPr>
              <w:pStyle w:val="Text"/>
              <w:numPr>
                <w:ilvl w:val="0"/>
                <w:numId w:val="3"/>
              </w:numPr>
            </w:pPr>
            <w:r>
              <w:t>Split it into training and test set (70/30 ratio)</w:t>
            </w:r>
          </w:p>
          <w:p w:rsidR="00835863" w:rsidRDefault="00835863" w:rsidP="00835863">
            <w:pPr>
              <w:pStyle w:val="Text"/>
              <w:numPr>
                <w:ilvl w:val="0"/>
                <w:numId w:val="3"/>
              </w:numPr>
            </w:pPr>
            <w:r>
              <w:t>Build multiple models</w:t>
            </w:r>
          </w:p>
          <w:p w:rsidR="00835863" w:rsidRDefault="00835863" w:rsidP="00835863">
            <w:pPr>
              <w:pStyle w:val="Text"/>
              <w:numPr>
                <w:ilvl w:val="0"/>
                <w:numId w:val="3"/>
              </w:numPr>
            </w:pPr>
            <w:r>
              <w:t>Check the stats of each model, select one with a best parameter, here ‘Accuracy’ was chosen</w:t>
            </w:r>
          </w:p>
          <w:p w:rsidR="00835863" w:rsidRDefault="00835863" w:rsidP="00835863">
            <w:pPr>
              <w:pStyle w:val="Text"/>
              <w:numPr>
                <w:ilvl w:val="0"/>
                <w:numId w:val="3"/>
              </w:numPr>
            </w:pPr>
            <w:r>
              <w:t xml:space="preserve">Load the model onto </w:t>
            </w:r>
            <w:r w:rsidRPr="00835863">
              <w:t>CancerPredictonModel.pkl</w:t>
            </w:r>
          </w:p>
          <w:p w:rsidR="00FD0FC8" w:rsidRDefault="00FD0FC8" w:rsidP="00FD0FC8">
            <w:pPr>
              <w:pStyle w:val="Text"/>
            </w:pPr>
          </w:p>
          <w:p w:rsidR="00FD0FC8" w:rsidRDefault="00FD0FC8" w:rsidP="00FD0FC8">
            <w:pPr>
              <w:pStyle w:val="Text"/>
            </w:pPr>
          </w:p>
          <w:p w:rsidR="00FD0FC8" w:rsidRDefault="00FD0FC8" w:rsidP="00FD0FC8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808080"/>
              </w:rPr>
              <w:t>#!/usr/bin/env python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 xml:space="preserve">pandas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pd</w:t>
            </w:r>
            <w:r>
              <w:rPr>
                <w:color w:val="A9B7C6"/>
              </w:rPr>
              <w:t xml:space="preserve"> 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from </w:t>
            </w:r>
            <w:r>
              <w:rPr>
                <w:color w:val="A9B7C6"/>
              </w:rPr>
              <w:t xml:space="preserve">sklearn.model_selection </w:t>
            </w: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train_test_split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from </w:t>
            </w:r>
            <w:r>
              <w:rPr>
                <w:color w:val="A9B7C6"/>
              </w:rPr>
              <w:t xml:space="preserve">sklearn.linear_model </w:t>
            </w: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LogisticRegression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from </w:t>
            </w:r>
            <w:r>
              <w:rPr>
                <w:color w:val="A9B7C6"/>
              </w:rPr>
              <w:t xml:space="preserve">sklearn.metrics </w:t>
            </w: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classification_report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from </w:t>
            </w:r>
            <w:r>
              <w:rPr>
                <w:color w:val="A9B7C6"/>
              </w:rPr>
              <w:t xml:space="preserve">sklearn.metrics </w:t>
            </w: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confusion_matrix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from </w:t>
            </w:r>
            <w:r>
              <w:rPr>
                <w:color w:val="A9B7C6"/>
              </w:rPr>
              <w:t xml:space="preserve">sklearn.tree </w:t>
            </w: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DecisionTreeClassifier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from </w:t>
            </w:r>
            <w:r>
              <w:rPr>
                <w:color w:val="A9B7C6"/>
              </w:rPr>
              <w:t xml:space="preserve">sklearn.naive_bayes </w:t>
            </w: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MultinomialNB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pickle</w:t>
            </w:r>
            <w:r>
              <w:rPr>
                <w:color w:val="A9B7C6"/>
              </w:rPr>
              <w:br/>
              <w:t>filename=</w:t>
            </w:r>
            <w:r>
              <w:rPr>
                <w:color w:val="6A8759"/>
              </w:rPr>
              <w:t>'Cancer.csv'</w:t>
            </w:r>
            <w:r>
              <w:rPr>
                <w:color w:val="6A8759"/>
              </w:rPr>
              <w:br/>
            </w:r>
            <w:r>
              <w:rPr>
                <w:color w:val="A9B7C6"/>
              </w:rPr>
              <w:t>names =[</w:t>
            </w:r>
            <w:r>
              <w:rPr>
                <w:color w:val="6A8759"/>
              </w:rPr>
              <w:t>'Age'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'DryCough'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'Smoking'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'BalancedDiet'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'Alcohol'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'Obesity'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'Outcome'</w:t>
            </w:r>
            <w:r>
              <w:rPr>
                <w:color w:val="A9B7C6"/>
              </w:rPr>
              <w:t>]</w:t>
            </w:r>
            <w:r>
              <w:rPr>
                <w:color w:val="A9B7C6"/>
              </w:rPr>
              <w:br/>
              <w:t>dataframe = pd.read_csv(filename</w:t>
            </w:r>
            <w:r>
              <w:rPr>
                <w:color w:val="CC7832"/>
              </w:rPr>
              <w:t>,</w:t>
            </w:r>
            <w:r>
              <w:rPr>
                <w:color w:val="AA4926"/>
              </w:rPr>
              <w:t xml:space="preserve">names </w:t>
            </w:r>
            <w:r>
              <w:rPr>
                <w:color w:val="A9B7C6"/>
              </w:rPr>
              <w:t>= names)</w:t>
            </w:r>
            <w:r>
              <w:rPr>
                <w:color w:val="A9B7C6"/>
              </w:rPr>
              <w:br/>
              <w:t>array = dataframe.values</w:t>
            </w:r>
            <w:r>
              <w:rPr>
                <w:color w:val="A9B7C6"/>
              </w:rPr>
              <w:br/>
              <w:t>x=array[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: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:</w:t>
            </w:r>
            <w:r>
              <w:rPr>
                <w:color w:val="6897BB"/>
              </w:rPr>
              <w:t>6</w:t>
            </w:r>
            <w:r>
              <w:rPr>
                <w:color w:val="A9B7C6"/>
              </w:rPr>
              <w:t>]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(x)</w:t>
            </w:r>
            <w:r>
              <w:rPr>
                <w:color w:val="A9B7C6"/>
              </w:rPr>
              <w:br/>
              <w:t>y=array[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: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6</w:t>
            </w:r>
            <w:r>
              <w:rPr>
                <w:color w:val="A9B7C6"/>
              </w:rPr>
              <w:t>]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(y)</w:t>
            </w:r>
            <w:r>
              <w:rPr>
                <w:color w:val="A9B7C6"/>
              </w:rPr>
              <w:br/>
              <w:t>test_size=</w:t>
            </w:r>
            <w:r>
              <w:rPr>
                <w:color w:val="6897BB"/>
              </w:rPr>
              <w:t>0.3</w:t>
            </w:r>
            <w:r>
              <w:rPr>
                <w:color w:val="6897BB"/>
              </w:rPr>
              <w:br/>
            </w:r>
            <w:r>
              <w:rPr>
                <w:color w:val="A9B7C6"/>
              </w:rPr>
              <w:t xml:space="preserve">seed = </w:t>
            </w:r>
            <w:r>
              <w:rPr>
                <w:color w:val="6897BB"/>
              </w:rPr>
              <w:t>8</w:t>
            </w:r>
            <w:r>
              <w:rPr>
                <w:color w:val="6897BB"/>
              </w:rPr>
              <w:br/>
            </w:r>
            <w:r>
              <w:rPr>
                <w:color w:val="A9B7C6"/>
              </w:rPr>
              <w:t>x_train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x_test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y_train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 xml:space="preserve">y_test = train_test_split(x 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 xml:space="preserve">y </w:t>
            </w:r>
            <w:r>
              <w:rPr>
                <w:color w:val="CC7832"/>
              </w:rPr>
              <w:t>,</w:t>
            </w:r>
            <w:r>
              <w:rPr>
                <w:color w:val="AA4926"/>
              </w:rPr>
              <w:t xml:space="preserve">test_size </w:t>
            </w:r>
            <w:r>
              <w:rPr>
                <w:color w:val="A9B7C6"/>
              </w:rPr>
              <w:t>= test_size</w:t>
            </w:r>
            <w:r>
              <w:rPr>
                <w:color w:val="CC7832"/>
              </w:rPr>
              <w:t>,</w:t>
            </w:r>
            <w:r>
              <w:rPr>
                <w:color w:val="AA4926"/>
              </w:rPr>
              <w:t>random_state</w:t>
            </w:r>
            <w:r>
              <w:rPr>
                <w:color w:val="A9B7C6"/>
              </w:rPr>
              <w:t>=seed)</w:t>
            </w:r>
            <w:r>
              <w:rPr>
                <w:color w:val="A9B7C6"/>
              </w:rPr>
              <w:br/>
              <w:t>model =LogisticRegression(</w:t>
            </w:r>
            <w:r>
              <w:rPr>
                <w:color w:val="AA4926"/>
              </w:rPr>
              <w:t>solver</w:t>
            </w:r>
            <w:r>
              <w:rPr>
                <w:color w:val="A9B7C6"/>
              </w:rPr>
              <w:t>=</w:t>
            </w:r>
            <w:r>
              <w:rPr>
                <w:color w:val="6A8759"/>
              </w:rPr>
              <w:t>'liblinear'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>model.fit(x_train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y_train)</w:t>
            </w:r>
            <w:r>
              <w:rPr>
                <w:color w:val="A9B7C6"/>
              </w:rPr>
              <w:br/>
              <w:t>result = model.score(x_test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y_test)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"Accuracy - Model 1: %.3f%%" </w:t>
            </w:r>
            <w:r>
              <w:rPr>
                <w:color w:val="A9B7C6"/>
              </w:rPr>
              <w:t>% (result*</w:t>
            </w:r>
            <w:r>
              <w:rPr>
                <w:color w:val="6897BB"/>
              </w:rPr>
              <w:t>100.0</w:t>
            </w:r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from </w:t>
            </w:r>
            <w:r>
              <w:rPr>
                <w:color w:val="A9B7C6"/>
              </w:rPr>
              <w:t xml:space="preserve">sklearn.svm </w:t>
            </w:r>
            <w:r>
              <w:rPr>
                <w:color w:val="CC7832"/>
              </w:rPr>
              <w:t xml:space="preserve">import </w:t>
            </w:r>
            <w:r>
              <w:rPr>
                <w:color w:val="A9B7C6"/>
              </w:rPr>
              <w:t>SVC</w:t>
            </w:r>
            <w:r>
              <w:rPr>
                <w:color w:val="A9B7C6"/>
              </w:rPr>
              <w:br/>
              <w:t>model_2 = SVC(</w:t>
            </w:r>
            <w:r>
              <w:rPr>
                <w:color w:val="AA4926"/>
              </w:rPr>
              <w:t>kernel</w:t>
            </w:r>
            <w:r>
              <w:rPr>
                <w:color w:val="A9B7C6"/>
              </w:rPr>
              <w:t>=</w:t>
            </w:r>
            <w:r>
              <w:rPr>
                <w:color w:val="6A8759"/>
              </w:rPr>
              <w:t>'linear'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>model_2.fit(x_train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y_train)</w:t>
            </w:r>
            <w:r>
              <w:rPr>
                <w:color w:val="A9B7C6"/>
              </w:rPr>
              <w:br/>
              <w:t>result = model_2.score(x_test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y_test)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"Accuracy - Model 2: %.3f%%" </w:t>
            </w:r>
            <w:r>
              <w:rPr>
                <w:color w:val="A9B7C6"/>
              </w:rPr>
              <w:t>% (result*</w:t>
            </w:r>
            <w:r>
              <w:rPr>
                <w:color w:val="6897BB"/>
              </w:rPr>
              <w:t>100.0</w:t>
            </w:r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>model_3 = DecisionTreeClassifier()</w:t>
            </w:r>
            <w:r>
              <w:rPr>
                <w:color w:val="A9B7C6"/>
              </w:rPr>
              <w:br/>
              <w:t>model_3.fit(x_train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y_train)</w:t>
            </w:r>
            <w:r>
              <w:rPr>
                <w:color w:val="A9B7C6"/>
              </w:rPr>
              <w:br/>
              <w:t>result = model_3.score(x_test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y_test)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"Accuracy - Model 3: %.3f%%" </w:t>
            </w:r>
            <w:r>
              <w:rPr>
                <w:color w:val="A9B7C6"/>
              </w:rPr>
              <w:t>% (result*</w:t>
            </w:r>
            <w:r>
              <w:rPr>
                <w:color w:val="6897BB"/>
              </w:rPr>
              <w:t>100.0</w:t>
            </w:r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  <w:t>model_4 = MultinomialNB()</w:t>
            </w:r>
            <w:r>
              <w:rPr>
                <w:color w:val="A9B7C6"/>
              </w:rPr>
              <w:br/>
              <w:t>model_4.fit(x_train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y_train)</w:t>
            </w:r>
            <w:r>
              <w:rPr>
                <w:color w:val="A9B7C6"/>
              </w:rPr>
              <w:br/>
              <w:t>result = model_4.score(x_test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y_test)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 xml:space="preserve">"Accuracy - Model 4: %.3f%%" </w:t>
            </w:r>
            <w:r>
              <w:rPr>
                <w:color w:val="A9B7C6"/>
              </w:rPr>
              <w:t>% (result*</w:t>
            </w:r>
            <w:r>
              <w:rPr>
                <w:color w:val="6897BB"/>
              </w:rPr>
              <w:t>100.0</w:t>
            </w:r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</w:r>
            <w:r>
              <w:rPr>
                <w:color w:val="808080"/>
              </w:rPr>
              <w:t>#Rule out 4th model as accuracy is the least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predicted_1 = model.predict(x_test)</w:t>
            </w:r>
            <w:r>
              <w:rPr>
                <w:color w:val="A9B7C6"/>
              </w:rPr>
              <w:br/>
              <w:t>predicted_2 = model_2.predict(x_test)</w:t>
            </w:r>
            <w:r>
              <w:rPr>
                <w:color w:val="A9B7C6"/>
              </w:rPr>
              <w:br/>
              <w:t>predicted_3 = model_3.predict(x_test)</w:t>
            </w:r>
            <w:r>
              <w:rPr>
                <w:color w:val="A9B7C6"/>
              </w:rPr>
              <w:br/>
              <w:t>report1 = classification_report(y_test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predicted_1)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(report1)</w:t>
            </w:r>
            <w:r>
              <w:rPr>
                <w:color w:val="A9B7C6"/>
              </w:rPr>
              <w:br/>
              <w:t>report2 = classification_report(y_test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predicted_2)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(report2)</w:t>
            </w:r>
            <w:r>
              <w:rPr>
                <w:color w:val="A9B7C6"/>
              </w:rPr>
              <w:br/>
              <w:t>report3 = classification_report(y_test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predicted_3)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(report3)</w:t>
            </w:r>
            <w:r>
              <w:rPr>
                <w:color w:val="A9B7C6"/>
              </w:rPr>
              <w:br/>
              <w:t>matrix1 = confusion_matrix(y_test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predicted_1)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(matrix1)</w:t>
            </w:r>
            <w:r>
              <w:rPr>
                <w:color w:val="A9B7C6"/>
              </w:rPr>
              <w:br/>
              <w:t>matrix2 = confusion_matrix(y_test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predicted_2)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(matrix2)</w:t>
            </w:r>
            <w:r>
              <w:rPr>
                <w:color w:val="A9B7C6"/>
              </w:rPr>
              <w:br/>
              <w:t>matrix3 = confusion_matrix(y_test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predicted_3)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(matrix3)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with </w:t>
            </w:r>
            <w:r>
              <w:rPr>
                <w:color w:val="8888C6"/>
              </w:rPr>
              <w:t>open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'CancerPredictonModel.pkl'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'wb'</w:t>
            </w:r>
            <w:r>
              <w:rPr>
                <w:color w:val="A9B7C6"/>
              </w:rPr>
              <w:t xml:space="preserve">)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f:</w:t>
            </w:r>
            <w:r>
              <w:rPr>
                <w:color w:val="A9B7C6"/>
              </w:rPr>
              <w:br/>
              <w:t xml:space="preserve">    pickle.dump(model_3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f)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with </w:t>
            </w:r>
            <w:r>
              <w:rPr>
                <w:color w:val="8888C6"/>
              </w:rPr>
              <w:t xml:space="preserve">open </w:t>
            </w:r>
            <w:r>
              <w:rPr>
                <w:color w:val="A9B7C6"/>
              </w:rPr>
              <w:t>(</w:t>
            </w:r>
            <w:r>
              <w:rPr>
                <w:color w:val="6A8759"/>
              </w:rPr>
              <w:t>'CancerPredictonModel.pkl'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'rb'</w:t>
            </w:r>
            <w:r>
              <w:rPr>
                <w:color w:val="A9B7C6"/>
              </w:rPr>
              <w:t xml:space="preserve">) </w:t>
            </w:r>
            <w:r>
              <w:rPr>
                <w:color w:val="CC7832"/>
              </w:rPr>
              <w:t xml:space="preserve">as </w:t>
            </w:r>
            <w:r>
              <w:rPr>
                <w:color w:val="A9B7C6"/>
              </w:rPr>
              <w:t>f:</w:t>
            </w:r>
            <w:r>
              <w:rPr>
                <w:color w:val="A9B7C6"/>
              </w:rPr>
              <w:br/>
              <w:t xml:space="preserve">    loaded_model = pickle.load(f)</w:t>
            </w:r>
            <w:r>
              <w:rPr>
                <w:color w:val="A9B7C6"/>
              </w:rPr>
              <w:br/>
              <w:t>test_set =[[</w:t>
            </w:r>
            <w:r>
              <w:rPr>
                <w:color w:val="6897BB"/>
              </w:rPr>
              <w:t>35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7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8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6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5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7</w:t>
            </w:r>
            <w:r>
              <w:rPr>
                <w:color w:val="A9B7C6"/>
              </w:rPr>
              <w:t>]]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(loaded_model.predict(test_set))</w:t>
            </w:r>
            <w:r>
              <w:rPr>
                <w:color w:val="A9B7C6"/>
              </w:rPr>
              <w:br/>
              <w:t>test_set =[[</w:t>
            </w:r>
            <w:r>
              <w:rPr>
                <w:color w:val="6897BB"/>
              </w:rPr>
              <w:t>34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7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7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7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7</w:t>
            </w:r>
            <w:r>
              <w:rPr>
                <w:color w:val="CC7832"/>
              </w:rPr>
              <w:t>,</w:t>
            </w:r>
            <w:r>
              <w:rPr>
                <w:color w:val="6897BB"/>
              </w:rPr>
              <w:t>7</w:t>
            </w:r>
            <w:r>
              <w:rPr>
                <w:color w:val="A9B7C6"/>
              </w:rPr>
              <w:t>]]</w:t>
            </w:r>
            <w:r>
              <w:rPr>
                <w:color w:val="A9B7C6"/>
              </w:rPr>
              <w:br/>
            </w:r>
            <w:r>
              <w:rPr>
                <w:color w:val="8888C6"/>
              </w:rPr>
              <w:t>print</w:t>
            </w:r>
            <w:r>
              <w:rPr>
                <w:color w:val="A9B7C6"/>
              </w:rPr>
              <w:t>(loaded_model.predict(test_set))</w:t>
            </w:r>
          </w:p>
          <w:p w:rsidR="00835863" w:rsidRDefault="00835863" w:rsidP="00835863">
            <w:pPr>
              <w:pStyle w:val="Text"/>
            </w:pPr>
          </w:p>
          <w:p w:rsidR="00835863" w:rsidRPr="003A798E" w:rsidRDefault="00835863" w:rsidP="00835863">
            <w:pPr>
              <w:pStyle w:val="Heading3"/>
              <w:rPr>
                <w:rStyle w:val="Emphasis"/>
              </w:rPr>
            </w:pPr>
            <w:r>
              <w:rPr>
                <w:rStyle w:val="Emphasis"/>
              </w:rPr>
              <w:t xml:space="preserve">Code: </w:t>
            </w:r>
            <w:r w:rsidRPr="00FD0FC8">
              <w:rPr>
                <w:rStyle w:val="Emphasis"/>
                <w:i/>
                <w:iCs w:val="0"/>
              </w:rPr>
              <w:t>app.py</w:t>
            </w:r>
          </w:p>
          <w:p w:rsidR="00835863" w:rsidRPr="003A798E" w:rsidRDefault="00835863" w:rsidP="00835863">
            <w:pPr>
              <w:pStyle w:val="Text"/>
            </w:pPr>
          </w:p>
          <w:p w:rsidR="00835863" w:rsidRDefault="00835863" w:rsidP="00835863">
            <w:pPr>
              <w:pStyle w:val="Text"/>
            </w:pPr>
            <w:r>
              <w:t xml:space="preserve">Intention of this file is </w:t>
            </w:r>
          </w:p>
          <w:p w:rsidR="00835863" w:rsidRDefault="00835863" w:rsidP="00835863">
            <w:pPr>
              <w:pStyle w:val="Text"/>
              <w:numPr>
                <w:ilvl w:val="0"/>
                <w:numId w:val="4"/>
              </w:numPr>
            </w:pPr>
            <w:r>
              <w:t xml:space="preserve">Load the </w:t>
            </w:r>
            <w:r>
              <w:t>model</w:t>
            </w:r>
          </w:p>
          <w:p w:rsidR="00835863" w:rsidRDefault="00835863" w:rsidP="00835863">
            <w:pPr>
              <w:pStyle w:val="Text"/>
              <w:numPr>
                <w:ilvl w:val="0"/>
                <w:numId w:val="4"/>
              </w:numPr>
            </w:pPr>
            <w:r>
              <w:t>Allow User to input new data</w:t>
            </w:r>
            <w:r>
              <w:t xml:space="preserve">. Use streamlit package. </w:t>
            </w:r>
            <w:r w:rsidRPr="00835863">
              <w:t>Streamlit is an open-source Python library that makes it easy to create and shar</w:t>
            </w:r>
            <w:r>
              <w:t xml:space="preserve">e </w:t>
            </w:r>
            <w:r w:rsidRPr="00835863">
              <w:t>custom web apps for machine learning and data science.</w:t>
            </w:r>
            <w:r>
              <w:t xml:space="preserve"> We</w:t>
            </w:r>
            <w:r w:rsidRPr="00835863">
              <w:t xml:space="preserve"> can build and deploy powerful data apps</w:t>
            </w:r>
            <w:r>
              <w:t xml:space="preserve"> quickly</w:t>
            </w:r>
            <w:r w:rsidRPr="00835863">
              <w:t xml:space="preserve">. </w:t>
            </w:r>
          </w:p>
          <w:p w:rsidR="00835863" w:rsidRDefault="00835863" w:rsidP="00835863">
            <w:pPr>
              <w:pStyle w:val="Text"/>
              <w:numPr>
                <w:ilvl w:val="0"/>
                <w:numId w:val="4"/>
              </w:numPr>
            </w:pPr>
            <w:r>
              <w:t>Feed the new data to model</w:t>
            </w:r>
          </w:p>
          <w:p w:rsidR="00835863" w:rsidRDefault="00835863" w:rsidP="00835863">
            <w:pPr>
              <w:pStyle w:val="Text"/>
              <w:numPr>
                <w:ilvl w:val="0"/>
                <w:numId w:val="4"/>
              </w:numPr>
            </w:pPr>
            <w:r>
              <w:t>Let the model predict the outcome on the chance of Cancer</w:t>
            </w:r>
          </w:p>
          <w:p w:rsidR="00FD0FC8" w:rsidRDefault="00FD0FC8" w:rsidP="00FD0FC8">
            <w:pPr>
              <w:pStyle w:val="Text"/>
            </w:pPr>
          </w:p>
          <w:p w:rsidR="00FD0FC8" w:rsidRPr="00FD0FC8" w:rsidRDefault="00FD0FC8" w:rsidP="00FD0FC8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</w:pPr>
            <w:r w:rsidRPr="00FD0F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 xml:space="preserve">import 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os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br/>
            </w:r>
            <w:r w:rsidRPr="00FD0F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 xml:space="preserve">import 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 xml:space="preserve">streamlit </w:t>
            </w:r>
            <w:r w:rsidRPr="00FD0F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 xml:space="preserve">as 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st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br/>
            </w:r>
            <w:r w:rsidRPr="00FD0F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 xml:space="preserve">import 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pickle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br/>
            </w:r>
            <w:r w:rsidRPr="00FD0F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 xml:space="preserve">import 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 xml:space="preserve">numpy </w:t>
            </w:r>
            <w:r w:rsidRPr="00FD0F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 xml:space="preserve">as 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np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br/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br/>
              <w:t xml:space="preserve">mydir = </w:t>
            </w:r>
            <w:r w:rsidRPr="00FD0F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N" w:eastAsia="en-IN"/>
              </w:rPr>
              <w:t>'C:/Users/jathi/PycharmProjects/RTA/Cancer-Prediction-Model-main'</w:t>
            </w:r>
            <w:r w:rsidRPr="00FD0F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N" w:eastAsia="en-IN"/>
              </w:rPr>
              <w:br/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 xml:space="preserve">myfile = </w:t>
            </w:r>
            <w:r w:rsidRPr="00FD0F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N" w:eastAsia="en-IN"/>
              </w:rPr>
              <w:t>'CancerPredictonModel.pkl'</w:t>
            </w:r>
            <w:r w:rsidRPr="00FD0F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N" w:eastAsia="en-IN"/>
              </w:rPr>
              <w:br/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filename = os.path.join(mydir</w:t>
            </w:r>
            <w:r w:rsidRPr="00FD0F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 xml:space="preserve">, 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myfile)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br/>
              <w:t>model = pickle.load(</w:t>
            </w:r>
            <w:r w:rsidRPr="00FD0FC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IN" w:eastAsia="en-IN"/>
              </w:rPr>
              <w:t>open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(filename</w:t>
            </w:r>
            <w:r w:rsidRPr="00FD0F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>,</w:t>
            </w:r>
            <w:r w:rsidRPr="00FD0F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N" w:eastAsia="en-IN"/>
              </w:rPr>
              <w:t>'rb'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))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br/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br/>
            </w:r>
            <w:r w:rsidRPr="00FD0F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 xml:space="preserve">def </w:t>
            </w:r>
            <w:r w:rsidRPr="00FD0FC8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IN" w:eastAsia="en-IN"/>
              </w:rPr>
              <w:t>predict_diabetes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(age</w:t>
            </w:r>
            <w:r w:rsidRPr="00FD0F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>,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drycough</w:t>
            </w:r>
            <w:r w:rsidRPr="00FD0F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>,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smoking</w:t>
            </w:r>
            <w:r w:rsidRPr="00FD0F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>,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balanceddiet</w:t>
            </w:r>
            <w:r w:rsidRPr="00FD0F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>,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alcohol</w:t>
            </w:r>
            <w:r w:rsidRPr="00FD0F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>,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obesity):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br/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lastRenderedPageBreak/>
              <w:t xml:space="preserve">    input = np.array([[age</w:t>
            </w:r>
            <w:r w:rsidRPr="00FD0F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>,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drycough</w:t>
            </w:r>
            <w:r w:rsidRPr="00FD0F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>,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smoking</w:t>
            </w:r>
            <w:r w:rsidRPr="00FD0F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>,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balanceddiet</w:t>
            </w:r>
            <w:r w:rsidRPr="00FD0F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>,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alcohol</w:t>
            </w:r>
            <w:r w:rsidRPr="00FD0F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>,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obesity]]).astype(np.float64)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br/>
              <w:t xml:space="preserve">    prediction = model.predict(input)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FD0F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 xml:space="preserve">return </w:t>
            </w:r>
            <w:r w:rsidRPr="00FD0FC8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IN" w:eastAsia="en-IN"/>
              </w:rPr>
              <w:t>float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(prediction)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br/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br/>
            </w:r>
            <w:r w:rsidRPr="00FD0F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 xml:space="preserve">def </w:t>
            </w:r>
            <w:r w:rsidRPr="00FD0FC8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IN" w:eastAsia="en-IN"/>
              </w:rPr>
              <w:t>main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():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FD0FC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N" w:eastAsia="en-IN"/>
              </w:rPr>
              <w:t>#st.title("Cancer Prediction ")</w:t>
            </w:r>
            <w:r w:rsidRPr="00FD0FC8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 xml:space="preserve">html_temp = </w:t>
            </w:r>
            <w:r w:rsidRPr="00FD0F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N" w:eastAsia="en-IN"/>
              </w:rPr>
              <w:t>"""</w:t>
            </w:r>
            <w:r w:rsidRPr="00FD0F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N" w:eastAsia="en-IN"/>
              </w:rPr>
              <w:br/>
              <w:t xml:space="preserve">    &lt;div style="background-color= #AEEEE ;padding:10px"&gt;</w:t>
            </w:r>
            <w:r w:rsidRPr="00FD0F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N" w:eastAsia="en-IN"/>
              </w:rPr>
              <w:br/>
              <w:t xml:space="preserve">    &lt;h2 style="color:black;text-align:center;"&gt;Cancer Prediction Application&lt;/h2&gt;</w:t>
            </w:r>
            <w:r w:rsidRPr="00FD0F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N" w:eastAsia="en-IN"/>
              </w:rPr>
              <w:br/>
              <w:t xml:space="preserve">    &lt;/div&gt;</w:t>
            </w:r>
            <w:r w:rsidRPr="00FD0F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N" w:eastAsia="en-IN"/>
              </w:rPr>
              <w:br/>
              <w:t xml:space="preserve">    """</w:t>
            </w:r>
            <w:r w:rsidRPr="00FD0F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st.markdown(html_temp</w:t>
            </w:r>
            <w:r w:rsidRPr="00FD0F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 xml:space="preserve">, </w:t>
            </w:r>
            <w:r w:rsidRPr="00FD0FC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IN" w:eastAsia="en-IN"/>
              </w:rPr>
              <w:t>unsafe_allow_html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=</w:t>
            </w:r>
            <w:r w:rsidRPr="00FD0F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>True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)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br/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br/>
              <w:t xml:space="preserve">    age = st.text_input(</w:t>
            </w:r>
            <w:r w:rsidRPr="00FD0F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N" w:eastAsia="en-IN"/>
              </w:rPr>
              <w:t>"Age"</w:t>
            </w:r>
            <w:r w:rsidRPr="00FD0F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 xml:space="preserve">, </w:t>
            </w:r>
            <w:r w:rsidRPr="00FD0F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N" w:eastAsia="en-IN"/>
              </w:rPr>
              <w:t>" "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)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br/>
              <w:t xml:space="preserve">    drycough = st.text_input(</w:t>
            </w:r>
            <w:r w:rsidRPr="00FD0F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N" w:eastAsia="en-IN"/>
              </w:rPr>
              <w:t>"Dry Cough level"</w:t>
            </w:r>
            <w:r w:rsidRPr="00FD0F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 xml:space="preserve">, </w:t>
            </w:r>
            <w:r w:rsidRPr="00FD0F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N" w:eastAsia="en-IN"/>
              </w:rPr>
              <w:t>" "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)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br/>
              <w:t xml:space="preserve">    fatigue = st.text_input(</w:t>
            </w:r>
            <w:r w:rsidRPr="00FD0F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N" w:eastAsia="en-IN"/>
              </w:rPr>
              <w:t>"Smoking Level"</w:t>
            </w:r>
            <w:r w:rsidRPr="00FD0F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 xml:space="preserve">, </w:t>
            </w:r>
            <w:r w:rsidRPr="00FD0F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N" w:eastAsia="en-IN"/>
              </w:rPr>
              <w:t>" "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)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br/>
              <w:t xml:space="preserve">    balanceddiet = st.text_input(</w:t>
            </w:r>
            <w:r w:rsidRPr="00FD0F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N" w:eastAsia="en-IN"/>
              </w:rPr>
              <w:t>"Balanced Diet level"</w:t>
            </w:r>
            <w:r w:rsidRPr="00FD0F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 xml:space="preserve">, </w:t>
            </w:r>
            <w:r w:rsidRPr="00FD0F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N" w:eastAsia="en-IN"/>
              </w:rPr>
              <w:t>" "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)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br/>
              <w:t xml:space="preserve">    alcohol = st.text_input(</w:t>
            </w:r>
            <w:r w:rsidRPr="00FD0F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N" w:eastAsia="en-IN"/>
              </w:rPr>
              <w:t>"Alcohol Consumption"</w:t>
            </w:r>
            <w:r w:rsidRPr="00FD0F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 xml:space="preserve">, </w:t>
            </w:r>
            <w:r w:rsidRPr="00FD0F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N" w:eastAsia="en-IN"/>
              </w:rPr>
              <w:t>" "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)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br/>
              <w:t xml:space="preserve">    obesity = st.text_input(</w:t>
            </w:r>
            <w:r w:rsidRPr="00FD0F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N" w:eastAsia="en-IN"/>
              </w:rPr>
              <w:t>"Obesity"</w:t>
            </w:r>
            <w:r w:rsidRPr="00FD0F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 xml:space="preserve">, </w:t>
            </w:r>
            <w:r w:rsidRPr="00FD0F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N" w:eastAsia="en-IN"/>
              </w:rPr>
              <w:t>" "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)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br/>
              <w:t xml:space="preserve">    safe_html = </w:t>
            </w:r>
            <w:r w:rsidRPr="00FD0F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N" w:eastAsia="en-IN"/>
              </w:rPr>
              <w:t>"""</w:t>
            </w:r>
            <w:r w:rsidRPr="00FD0F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N" w:eastAsia="en-IN"/>
              </w:rPr>
              <w:br/>
              <w:t xml:space="preserve">    &lt;div style="background-color:#EEEE3F;padding:10px &gt;</w:t>
            </w:r>
            <w:r w:rsidRPr="00FD0F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N" w:eastAsia="en-IN"/>
              </w:rPr>
              <w:br/>
              <w:t xml:space="preserve">    &lt;h2 style="color:white;text-align:center;"&gt;You are safe.Lead a healthy Lifestyle!!&lt;/h2&gt;</w:t>
            </w:r>
            <w:r w:rsidRPr="00FD0F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N" w:eastAsia="en-IN"/>
              </w:rPr>
              <w:br/>
              <w:t xml:space="preserve">    &lt;/div&gt;</w:t>
            </w:r>
            <w:r w:rsidRPr="00FD0F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N" w:eastAsia="en-IN"/>
              </w:rPr>
              <w:br/>
              <w:t xml:space="preserve">    """</w:t>
            </w:r>
            <w:r w:rsidRPr="00FD0F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 xml:space="preserve">danger_html= </w:t>
            </w:r>
            <w:r w:rsidRPr="00FD0F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N" w:eastAsia="en-IN"/>
              </w:rPr>
              <w:t>"""</w:t>
            </w:r>
            <w:r w:rsidRPr="00FD0F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N" w:eastAsia="en-IN"/>
              </w:rPr>
              <w:br/>
              <w:t xml:space="preserve">    &lt;div style="background-color:#A00000;padding:10px &gt;</w:t>
            </w:r>
            <w:r w:rsidRPr="00FD0F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N" w:eastAsia="en-IN"/>
              </w:rPr>
              <w:br/>
              <w:t xml:space="preserve">    &lt;h2 style="color:white;text-align:center;"&gt;You are not safe,get checked OUT!!&lt;/h2&gt;</w:t>
            </w:r>
            <w:r w:rsidRPr="00FD0F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N" w:eastAsia="en-IN"/>
              </w:rPr>
              <w:br/>
              <w:t xml:space="preserve">    &lt;/div&gt;</w:t>
            </w:r>
            <w:r w:rsidRPr="00FD0F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N" w:eastAsia="en-IN"/>
              </w:rPr>
              <w:br/>
              <w:t xml:space="preserve">    """</w:t>
            </w:r>
            <w:r w:rsidRPr="00FD0F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N" w:eastAsia="en-IN"/>
              </w:rPr>
              <w:br/>
            </w:r>
            <w:r w:rsidRPr="00FD0F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N" w:eastAsia="en-IN"/>
              </w:rPr>
              <w:br/>
              <w:t xml:space="preserve">    </w:t>
            </w:r>
            <w:r w:rsidRPr="00FD0F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 xml:space="preserve">if 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st.button(</w:t>
            </w:r>
            <w:r w:rsidRPr="00FD0F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N" w:eastAsia="en-IN"/>
              </w:rPr>
              <w:t>"Predict"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):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br/>
              <w:t xml:space="preserve">        output=predict_diabetes(age</w:t>
            </w:r>
            <w:r w:rsidRPr="00FD0F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>,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drycough</w:t>
            </w:r>
            <w:r w:rsidRPr="00FD0F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>,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fatigue</w:t>
            </w:r>
            <w:r w:rsidRPr="00FD0F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>,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balanceddiet</w:t>
            </w:r>
            <w:r w:rsidRPr="00FD0F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>,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alcohol</w:t>
            </w:r>
            <w:r w:rsidRPr="00FD0F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>,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obesity)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FD0F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 xml:space="preserve">if not 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output &gt;</w:t>
            </w:r>
            <w:r w:rsidRPr="00FD0FC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IN" w:eastAsia="en-IN"/>
              </w:rPr>
              <w:t>0.5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: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br/>
              <w:t xml:space="preserve">            a =</w:t>
            </w:r>
            <w:r w:rsidRPr="00FD0F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N" w:eastAsia="en-IN"/>
              </w:rPr>
              <w:t>"Low probability for Cancer"</w:t>
            </w:r>
            <w:r w:rsidRPr="00FD0F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FD0F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>else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: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br/>
              <w:t xml:space="preserve">            a=</w:t>
            </w:r>
            <w:r w:rsidRPr="00FD0F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N" w:eastAsia="en-IN"/>
              </w:rPr>
              <w:t>"High probability for Cancer"</w:t>
            </w:r>
            <w:r w:rsidRPr="00FD0F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st.success(</w:t>
            </w:r>
            <w:r w:rsidRPr="00FD0F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N" w:eastAsia="en-IN"/>
              </w:rPr>
              <w:t>"{}"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.format(a))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br/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FD0F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 xml:space="preserve">if 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output &lt;=</w:t>
            </w:r>
            <w:r w:rsidRPr="00FD0FC8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IN" w:eastAsia="en-IN"/>
              </w:rPr>
              <w:t>0.7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: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br/>
              <w:t xml:space="preserve">            st.markdown(safe_html</w:t>
            </w:r>
            <w:r w:rsidRPr="00FD0F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>,</w:t>
            </w:r>
            <w:r w:rsidRPr="00FD0FC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IN" w:eastAsia="en-IN"/>
              </w:rPr>
              <w:t>unsafe_allow_html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=</w:t>
            </w:r>
            <w:r w:rsidRPr="00FD0F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>True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)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br/>
              <w:t xml:space="preserve">        </w:t>
            </w:r>
            <w:r w:rsidRPr="00FD0F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>else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: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br/>
              <w:t xml:space="preserve">            st.markdown(danger_html</w:t>
            </w:r>
            <w:r w:rsidRPr="00FD0F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 xml:space="preserve">, </w:t>
            </w:r>
            <w:r w:rsidRPr="00FD0FC8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IN" w:eastAsia="en-IN"/>
              </w:rPr>
              <w:t>unsafe_allow_html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=</w:t>
            </w:r>
            <w:r w:rsidRPr="00FD0F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>True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)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br/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br/>
            </w:r>
            <w:r w:rsidRPr="00FD0FC8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IN" w:eastAsia="en-IN"/>
              </w:rPr>
              <w:t xml:space="preserve">if 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 xml:space="preserve">__name__ == </w:t>
            </w:r>
            <w:r w:rsidRPr="00FD0FC8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IN" w:eastAsia="en-IN"/>
              </w:rPr>
              <w:t>'__main__'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t>:</w:t>
            </w:r>
            <w:r w:rsidRPr="00FD0FC8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IN" w:eastAsia="en-IN"/>
              </w:rPr>
              <w:br/>
              <w:t xml:space="preserve">    main()</w:t>
            </w:r>
          </w:p>
          <w:p w:rsidR="00FD0FC8" w:rsidRDefault="00FD0FC8" w:rsidP="00FD0FC8">
            <w:pPr>
              <w:pStyle w:val="Text"/>
            </w:pPr>
          </w:p>
          <w:p w:rsidR="00835863" w:rsidRPr="003A798E" w:rsidRDefault="00835863" w:rsidP="00835863">
            <w:pPr>
              <w:pStyle w:val="Text"/>
            </w:pPr>
          </w:p>
        </w:tc>
        <w:tc>
          <w:tcPr>
            <w:tcW w:w="425" w:type="dxa"/>
          </w:tcPr>
          <w:p w:rsidR="0031055C" w:rsidRPr="003A798E" w:rsidRDefault="0031055C" w:rsidP="00D6375E"/>
        </w:tc>
      </w:tr>
    </w:tbl>
    <w:p w:rsidR="00A24793" w:rsidRPr="003A798E" w:rsidRDefault="00A24793"/>
    <w:tbl>
      <w:tblPr>
        <w:tblStyle w:val="TableGrid"/>
        <w:tblW w:w="10773" w:type="dxa"/>
        <w:tblLayout w:type="fixed"/>
        <w:tblLook w:val="0600" w:firstRow="0" w:lastRow="0" w:firstColumn="0" w:lastColumn="0" w:noHBand="1" w:noVBand="1"/>
      </w:tblPr>
      <w:tblGrid>
        <w:gridCol w:w="993"/>
        <w:gridCol w:w="8788"/>
        <w:gridCol w:w="992"/>
      </w:tblGrid>
      <w:tr w:rsidR="0031055C" w:rsidRPr="003A798E" w:rsidTr="00FD0FC8">
        <w:trPr>
          <w:trHeight w:val="3180"/>
        </w:trPr>
        <w:tc>
          <w:tcPr>
            <w:tcW w:w="993" w:type="dxa"/>
            <w:vMerge w:val="restart"/>
          </w:tcPr>
          <w:p w:rsidR="0031055C" w:rsidRPr="003A798E" w:rsidRDefault="0031055C" w:rsidP="0031055C">
            <w:pPr>
              <w:pStyle w:val="GraphicAnchor"/>
            </w:pPr>
          </w:p>
        </w:tc>
        <w:tc>
          <w:tcPr>
            <w:tcW w:w="8788" w:type="dxa"/>
          </w:tcPr>
          <w:p w:rsidR="0031055C" w:rsidRDefault="00FD0FC8" w:rsidP="00FD0FC8">
            <w:pPr>
              <w:pStyle w:val="Heading5"/>
            </w:pPr>
            <w:r>
              <w:t>Results</w:t>
            </w:r>
          </w:p>
          <w:p w:rsidR="00A03FB1" w:rsidRDefault="00A03FB1" w:rsidP="00A03FB1">
            <w:pPr>
              <w:pStyle w:val="ListParagraph"/>
              <w:numPr>
                <w:ilvl w:val="0"/>
                <w:numId w:val="5"/>
              </w:numPr>
            </w:pPr>
            <w:r>
              <w:t>App is hosted</w:t>
            </w:r>
          </w:p>
          <w:p w:rsidR="00A03FB1" w:rsidRDefault="00A03FB1" w:rsidP="00A03FB1">
            <w:pPr>
              <w:pStyle w:val="ListParagraph"/>
              <w:numPr>
                <w:ilvl w:val="0"/>
                <w:numId w:val="5"/>
              </w:numPr>
            </w:pPr>
            <w:r>
              <w:t>New input is collected and loaded into model</w:t>
            </w:r>
          </w:p>
          <w:p w:rsidR="00A03FB1" w:rsidRPr="00A03FB1" w:rsidRDefault="00A03FB1" w:rsidP="00A03FB1">
            <w:pPr>
              <w:pStyle w:val="ListParagraph"/>
              <w:numPr>
                <w:ilvl w:val="0"/>
                <w:numId w:val="5"/>
              </w:numPr>
            </w:pPr>
            <w:r>
              <w:t>Prediction is displayed</w:t>
            </w:r>
          </w:p>
        </w:tc>
        <w:tc>
          <w:tcPr>
            <w:tcW w:w="992" w:type="dxa"/>
            <w:vMerge w:val="restart"/>
          </w:tcPr>
          <w:p w:rsidR="0031055C" w:rsidRPr="003A798E" w:rsidRDefault="0031055C" w:rsidP="00D6375E"/>
        </w:tc>
      </w:tr>
      <w:tr w:rsidR="0031055C" w:rsidRPr="003A798E" w:rsidTr="00FD0FC8">
        <w:trPr>
          <w:trHeight w:val="5966"/>
        </w:trPr>
        <w:tc>
          <w:tcPr>
            <w:tcW w:w="993" w:type="dxa"/>
            <w:vMerge/>
          </w:tcPr>
          <w:p w:rsidR="0031055C" w:rsidRPr="003A798E" w:rsidRDefault="0031055C" w:rsidP="00D6375E"/>
        </w:tc>
        <w:tc>
          <w:tcPr>
            <w:tcW w:w="8788" w:type="dxa"/>
          </w:tcPr>
          <w:p w:rsidR="00135E88" w:rsidRDefault="00135E88" w:rsidP="00A24793">
            <w:pPr>
              <w:pStyle w:val="Quote"/>
              <w:rPr>
                <w:noProof/>
              </w:rPr>
            </w:pPr>
          </w:p>
          <w:p w:rsidR="0031055C" w:rsidRPr="003A798E" w:rsidRDefault="00E339D5" w:rsidP="00A24793">
            <w:pPr>
              <w:pStyle w:val="Quote"/>
            </w:pPr>
            <w:r>
              <w:rPr>
                <w:noProof/>
              </w:rPr>
              <w:drawing>
                <wp:inline distT="0" distB="0" distL="0" distR="0" wp14:anchorId="3D6BE15F" wp14:editId="50E7EC94">
                  <wp:extent cx="5394879" cy="28346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3859" cy="2839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Merge/>
          </w:tcPr>
          <w:p w:rsidR="0031055C" w:rsidRPr="003A798E" w:rsidRDefault="0031055C" w:rsidP="00D6375E"/>
        </w:tc>
      </w:tr>
      <w:tr w:rsidR="0031055C" w:rsidRPr="003A798E" w:rsidTr="00FD0FC8">
        <w:trPr>
          <w:trHeight w:val="4074"/>
        </w:trPr>
        <w:tc>
          <w:tcPr>
            <w:tcW w:w="993" w:type="dxa"/>
            <w:vMerge/>
          </w:tcPr>
          <w:p w:rsidR="0031055C" w:rsidRPr="003A798E" w:rsidRDefault="0031055C" w:rsidP="00D6375E"/>
        </w:tc>
        <w:tc>
          <w:tcPr>
            <w:tcW w:w="8788" w:type="dxa"/>
          </w:tcPr>
          <w:p w:rsidR="00FD0FC8" w:rsidRPr="007116C4" w:rsidRDefault="00FD0FC8" w:rsidP="0031055C">
            <w:pPr>
              <w:rPr>
                <w:color w:val="C00000"/>
              </w:rPr>
            </w:pPr>
            <w:r w:rsidRPr="007116C4">
              <w:rPr>
                <w:color w:val="C00000"/>
                <w:sz w:val="72"/>
                <w:szCs w:val="72"/>
              </w:rPr>
              <w:t>Git:</w:t>
            </w:r>
            <w:r w:rsidRPr="007116C4">
              <w:rPr>
                <w:color w:val="C00000"/>
              </w:rPr>
              <w:t xml:space="preserve"> </w:t>
            </w:r>
          </w:p>
          <w:p w:rsidR="0031055C" w:rsidRPr="003A798E" w:rsidRDefault="00FD0FC8" w:rsidP="0031055C">
            <w:r w:rsidRPr="007116C4">
              <w:rPr>
                <w:color w:val="C00000"/>
              </w:rPr>
              <w:t>https://github.com/jk117463/RTA/tree/master/Cancer-Prediction-Model-main</w:t>
            </w:r>
          </w:p>
        </w:tc>
        <w:tc>
          <w:tcPr>
            <w:tcW w:w="992" w:type="dxa"/>
            <w:vMerge/>
          </w:tcPr>
          <w:p w:rsidR="0031055C" w:rsidRPr="003A798E" w:rsidRDefault="0031055C" w:rsidP="00D6375E"/>
        </w:tc>
      </w:tr>
    </w:tbl>
    <w:p w:rsidR="00A81248" w:rsidRPr="003A798E" w:rsidRDefault="00C66528">
      <w:r w:rsidRPr="003A798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F1F5419" wp14:editId="3976D975">
                <wp:simplePos x="0" y="0"/>
                <wp:positionH relativeFrom="column">
                  <wp:posOffset>-433705</wp:posOffset>
                </wp:positionH>
                <wp:positionV relativeFrom="paragraph">
                  <wp:posOffset>-8985744</wp:posOffset>
                </wp:positionV>
                <wp:extent cx="7771130" cy="9039860"/>
                <wp:effectExtent l="0" t="0" r="1270" b="8890"/>
                <wp:wrapNone/>
                <wp:docPr id="23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0398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6BD19492" id="Shape" o:spid="_x0000_s1026" alt="&quot;&quot;" style="position:absolute;margin-left:-34.15pt;margin-top:-707.55pt;width:611.9pt;height:711.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519930;3885565,4519930;3885565,4519930;3885565,4519930" o:connectangles="0,90,180,270"/>
              </v:shape>
            </w:pict>
          </mc:Fallback>
        </mc:AlternateContent>
      </w:r>
    </w:p>
    <w:sectPr w:rsidR="00A81248" w:rsidRPr="003A798E" w:rsidSect="00A24793">
      <w:footerReference w:type="even" r:id="rId11"/>
      <w:footerReference w:type="default" r:id="rId12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049F" w:rsidRDefault="00D8049F" w:rsidP="001205A1">
      <w:r>
        <w:separator/>
      </w:r>
    </w:p>
  </w:endnote>
  <w:endnote w:type="continuationSeparator" w:id="0">
    <w:p w:rsidR="00D8049F" w:rsidRDefault="00D8049F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Content>
      <w:p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Content>
      <w:p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:rsidTr="005F4F46">
      <w:tc>
        <w:tcPr>
          <w:tcW w:w="5395" w:type="dxa"/>
        </w:tcPr>
        <w:p w:rsidR="001205A1" w:rsidRPr="00135E88" w:rsidRDefault="00135E88" w:rsidP="00C66528">
          <w:pPr>
            <w:pStyle w:val="Footer"/>
            <w:rPr>
              <w:rFonts w:asciiTheme="minorHAnsi" w:hAnsiTheme="minorHAnsi"/>
            </w:rPr>
          </w:pPr>
          <w:r w:rsidRPr="00135E88">
            <w:rPr>
              <w:rFonts w:asciiTheme="minorHAnsi" w:hAnsiTheme="minorHAnsi"/>
              <w:color w:val="7F7F7F" w:themeColor="text1" w:themeTint="80"/>
            </w:rPr>
            <w:t xml:space="preserve">Project Report – Real Time analytics – Quick Cancer </w:t>
          </w:r>
          <w:r>
            <w:rPr>
              <w:rFonts w:asciiTheme="minorHAnsi" w:hAnsiTheme="minorHAnsi"/>
              <w:color w:val="7F7F7F" w:themeColor="text1" w:themeTint="80"/>
            </w:rPr>
            <w:t>P</w:t>
          </w:r>
          <w:r w:rsidRPr="00135E88">
            <w:rPr>
              <w:rFonts w:asciiTheme="minorHAnsi" w:hAnsiTheme="minorHAnsi"/>
              <w:color w:val="7F7F7F" w:themeColor="text1" w:themeTint="80"/>
            </w:rPr>
            <w:t>rediction App through Streamlit</w:t>
          </w:r>
        </w:p>
      </w:tc>
      <w:tc>
        <w:tcPr>
          <w:tcW w:w="5395" w:type="dxa"/>
        </w:tcPr>
        <w:p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049F" w:rsidRDefault="00D8049F" w:rsidP="001205A1">
      <w:r>
        <w:separator/>
      </w:r>
    </w:p>
  </w:footnote>
  <w:footnote w:type="continuationSeparator" w:id="0">
    <w:p w:rsidR="00D8049F" w:rsidRDefault="00D8049F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844EB"/>
    <w:multiLevelType w:val="hybridMultilevel"/>
    <w:tmpl w:val="0E005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27BDD"/>
    <w:multiLevelType w:val="hybridMultilevel"/>
    <w:tmpl w:val="3E5CD9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D3368"/>
    <w:multiLevelType w:val="hybridMultilevel"/>
    <w:tmpl w:val="3E5CD9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2521C"/>
    <w:multiLevelType w:val="hybridMultilevel"/>
    <w:tmpl w:val="1492A7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07DA1"/>
    <w:multiLevelType w:val="hybridMultilevel"/>
    <w:tmpl w:val="6D5830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691662">
    <w:abstractNumId w:val="3"/>
  </w:num>
  <w:num w:numId="2" w16cid:durableId="693993253">
    <w:abstractNumId w:val="0"/>
  </w:num>
  <w:num w:numId="3" w16cid:durableId="1105610860">
    <w:abstractNumId w:val="2"/>
  </w:num>
  <w:num w:numId="4" w16cid:durableId="367990987">
    <w:abstractNumId w:val="1"/>
  </w:num>
  <w:num w:numId="5" w16cid:durableId="818889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890"/>
    <w:rsid w:val="000C4ED1"/>
    <w:rsid w:val="000E490F"/>
    <w:rsid w:val="000E4CFB"/>
    <w:rsid w:val="001205A1"/>
    <w:rsid w:val="00135E88"/>
    <w:rsid w:val="00142538"/>
    <w:rsid w:val="00154D3B"/>
    <w:rsid w:val="002877E8"/>
    <w:rsid w:val="002E7C4E"/>
    <w:rsid w:val="0031055C"/>
    <w:rsid w:val="00371EE1"/>
    <w:rsid w:val="003A798E"/>
    <w:rsid w:val="00425A99"/>
    <w:rsid w:val="005E6B25"/>
    <w:rsid w:val="005F4F46"/>
    <w:rsid w:val="006C60E6"/>
    <w:rsid w:val="006F508F"/>
    <w:rsid w:val="007116C4"/>
    <w:rsid w:val="007B0740"/>
    <w:rsid w:val="007C1BAB"/>
    <w:rsid w:val="00835863"/>
    <w:rsid w:val="009C6907"/>
    <w:rsid w:val="00A03FB1"/>
    <w:rsid w:val="00A05890"/>
    <w:rsid w:val="00A15CF7"/>
    <w:rsid w:val="00A24793"/>
    <w:rsid w:val="00A81248"/>
    <w:rsid w:val="00C325F7"/>
    <w:rsid w:val="00C66528"/>
    <w:rsid w:val="00C915F0"/>
    <w:rsid w:val="00D8049F"/>
    <w:rsid w:val="00E339D5"/>
    <w:rsid w:val="00ED4819"/>
    <w:rsid w:val="00FB65B8"/>
    <w:rsid w:val="00FC49AE"/>
    <w:rsid w:val="00FD0FC8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4F5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character" w:styleId="Hyperlink">
    <w:name w:val="Hyperlink"/>
    <w:basedOn w:val="DefaultParagraphFont"/>
    <w:uiPriority w:val="99"/>
    <w:unhideWhenUsed/>
    <w:rsid w:val="00A058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A05890"/>
    <w:rPr>
      <w:color w:val="FF00FF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89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F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FC8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34"/>
    <w:semiHidden/>
    <w:qFormat/>
    <w:rsid w:val="00A03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cancerdatahp/lung-cancer-data/workspace/file?filename=cancer+patient+level%20data+sets.xls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thi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C182D-540B-4EDA-9980-C9DCE7EC3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report.dotx</Template>
  <TotalTime>0</TotalTime>
  <Pages>6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2022-12-20T21:34:00Z</dcterms:created>
  <dcterms:modified xsi:type="dcterms:W3CDTF">2022-12-20T22:50:00Z</dcterms:modified>
</cp:coreProperties>
</file>